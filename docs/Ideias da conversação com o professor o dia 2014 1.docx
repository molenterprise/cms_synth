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BF6" w:rsidRDefault="00937AE3">
      <w:bookmarkStart w:id="0" w:name="_GoBack"/>
      <w:bookmarkEnd w:id="0"/>
      <w:r>
        <w:t>Ideias da conversação com o professor o dia 2014-05-16</w:t>
      </w:r>
    </w:p>
    <w:p w:rsidR="00937AE3" w:rsidRDefault="00937AE3">
      <w:r>
        <w:t>Parte da arte do trabalho está em escolher os bons defaults, inclusive se podem fazer alguns experimentos de usabilidade, com defaults diferentes ver si da alguma diferencia no resultado final. Com um bom default se agiliza muito o trabalho, e só aceitar e continuar. Essa e a filosofia do ambiente Rails, tudo é possível, mas o default é mais fácil. Se assume um default razoável, se você não quiser o default tem uma maneira mas ai da mais trabalho. E tudo e baseado em um conjunto de defaults razoavels, de forma que para a maioria das vezes funciona para a maiorias das pessoas funciona, vai ter casos que não</w:t>
      </w:r>
    </w:p>
    <w:p w:rsidR="00937AE3" w:rsidRDefault="00937AE3">
      <w:r>
        <w:t>Biblioteca de componentes</w:t>
      </w:r>
      <w:r w:rsidR="00BC3CE3">
        <w:t xml:space="preserve">, na qual vais se ter padrões definidos </w:t>
      </w:r>
    </w:p>
    <w:p w:rsidR="00937AE3" w:rsidRDefault="00937AE3">
      <w:r>
        <w:t>Test de usabilidade</w:t>
      </w:r>
      <w:r w:rsidR="004A3883">
        <w:t xml:space="preserve">: o interesse é avaliar a abordagem. Desenvolver por exemplo é melhor que por especificação o não? A ideia é avaliar se o usuário conseguiu fazer o que ele pretendia sem se perder nos detalhes do modelo, especificar queries, detalhes </w:t>
      </w:r>
      <w:r w:rsidR="00790FEE">
        <w:t xml:space="preserve">da implementação do </w:t>
      </w:r>
      <w:r w:rsidR="004A3883">
        <w:t>ambiente</w:t>
      </w:r>
    </w:p>
    <w:p w:rsidR="00937AE3" w:rsidRDefault="00937AE3">
      <w:r>
        <w:t xml:space="preserve">Pensar como testar, como a gente vai avaliar para poder ter um argumento e também para ter um feedback e </w:t>
      </w:r>
      <w:r w:rsidR="004A3883">
        <w:t>dizer isto aqui não funcionou, isto aqui tem problema.</w:t>
      </w:r>
    </w:p>
    <w:p w:rsidR="004A3883" w:rsidRDefault="004A3883">
      <w:r>
        <w:t>Para isso se faz uma avaliação cualitativa é uma espécie de avaliação preliminar que se faz para entender quais são os problemas e os pontos que realmente devem ser medidos ou observados.</w:t>
      </w:r>
    </w:p>
    <w:p w:rsidR="00790FEE" w:rsidRDefault="00790FEE">
      <w:r>
        <w:lastRenderedPageBreak/>
        <w:t>A gente tem que planejar direitinho como a gente vai avaliar para poder fazer cualquer tipo de afirmação</w:t>
      </w:r>
    </w:p>
    <w:sectPr w:rsidR="00790F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AE3"/>
    <w:rsid w:val="00282E1B"/>
    <w:rsid w:val="004A3883"/>
    <w:rsid w:val="00790FEE"/>
    <w:rsid w:val="007F59E1"/>
    <w:rsid w:val="00937AE3"/>
    <w:rsid w:val="00BC3CE3"/>
    <w:rsid w:val="00E63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C0AE7-7D03-4304-8633-819A6703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A4554AEE</Template>
  <TotalTime>0</TotalTime>
  <Pages>2</Pages>
  <Words>229</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Ossorio</dc:creator>
  <cp:keywords/>
  <dc:description/>
  <cp:lastModifiedBy>Milena Ossorio</cp:lastModifiedBy>
  <cp:revision>2</cp:revision>
  <dcterms:created xsi:type="dcterms:W3CDTF">2014-07-03T22:19:00Z</dcterms:created>
  <dcterms:modified xsi:type="dcterms:W3CDTF">2014-07-03T22:19:00Z</dcterms:modified>
</cp:coreProperties>
</file>