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E2" w:rsidRDefault="00E858E2">
      <w:r>
        <w:t xml:space="preserve">Mostrar em um frame os exemplos que estão acompanhando o </w:t>
      </w:r>
      <w:proofErr w:type="spellStart"/>
      <w:r>
        <w:t>wizard</w:t>
      </w:r>
      <w:proofErr w:type="spellEnd"/>
      <w:r>
        <w:t xml:space="preserve"> e que fique independente da tela que está embaixo</w:t>
      </w:r>
    </w:p>
    <w:p w:rsidR="002D6BF6" w:rsidRDefault="00472350">
      <w:r>
        <w:t>Ver como o conteúdo representado agora no JSON vai vir de um processamento da ontologia.</w:t>
      </w:r>
    </w:p>
    <w:p w:rsidR="00472350" w:rsidRDefault="00472350">
      <w:r>
        <w:t>Definir arquitetura:</w:t>
      </w:r>
    </w:p>
    <w:p w:rsidR="00472350" w:rsidRDefault="00472350">
      <w:r>
        <w:t xml:space="preserve">Que ontologias se usam: ontologia de domínio, ontologia de SHDM, ontologia do </w:t>
      </w:r>
      <w:proofErr w:type="spellStart"/>
      <w:proofErr w:type="gramStart"/>
      <w:r>
        <w:t>Wizard</w:t>
      </w:r>
      <w:proofErr w:type="spellEnd"/>
      <w:r>
        <w:t>(</w:t>
      </w:r>
      <w:proofErr w:type="gramEnd"/>
      <w:r>
        <w:t xml:space="preserve">o próprio </w:t>
      </w:r>
      <w:proofErr w:type="spellStart"/>
      <w:r>
        <w:t>wizard</w:t>
      </w:r>
      <w:proofErr w:type="spellEnd"/>
      <w:r>
        <w:t xml:space="preserve"> seja em modo </w:t>
      </w:r>
      <w:proofErr w:type="spellStart"/>
      <w:r>
        <w:t>driven</w:t>
      </w:r>
      <w:proofErr w:type="spellEnd"/>
      <w:r>
        <w:t>)</w:t>
      </w:r>
    </w:p>
    <w:p w:rsidR="00472350" w:rsidRDefault="00472350">
      <w:r>
        <w:t xml:space="preserve">Como é que se consulta o </w:t>
      </w:r>
      <w:proofErr w:type="spellStart"/>
      <w:r>
        <w:t>metamodelo</w:t>
      </w:r>
      <w:proofErr w:type="spellEnd"/>
      <w:r>
        <w:t xml:space="preserve"> do SHDM, o modelo com as questões específicas q estão sendo desenvolvidas e como isso está sendo correspondido com as opções que se estão gerando</w:t>
      </w:r>
    </w:p>
    <w:p w:rsidR="007F010D" w:rsidRDefault="00472350">
      <w:proofErr w:type="spellStart"/>
      <w:r>
        <w:t>Api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: para poder acessar o modelo </w:t>
      </w:r>
      <w:proofErr w:type="spellStart"/>
      <w:r>
        <w:t>independiente</w:t>
      </w:r>
      <w:proofErr w:type="spellEnd"/>
      <w:r>
        <w:t xml:space="preserve"> de estar </w:t>
      </w:r>
      <w:proofErr w:type="spellStart"/>
      <w:r>
        <w:t>em</w:t>
      </w:r>
      <w:r w:rsidR="007F010D">
        <w:t>cima</w:t>
      </w:r>
      <w:proofErr w:type="spellEnd"/>
      <w:r w:rsidR="007F010D">
        <w:t xml:space="preserve"> da plataforma do </w:t>
      </w:r>
      <w:proofErr w:type="spellStart"/>
      <w:r w:rsidR="007F010D">
        <w:t>Synth</w:t>
      </w:r>
      <w:proofErr w:type="spellEnd"/>
      <w:r w:rsidR="007F010D">
        <w:t xml:space="preserve"> ou de </w:t>
      </w:r>
      <w:proofErr w:type="spellStart"/>
      <w:r w:rsidR="007F010D">
        <w:t>active</w:t>
      </w:r>
      <w:proofErr w:type="spellEnd"/>
      <w:r w:rsidR="007F010D">
        <w:t xml:space="preserve"> RDF</w:t>
      </w:r>
    </w:p>
    <w:p w:rsidR="007F010D" w:rsidRDefault="007F010D">
      <w:r>
        <w:t xml:space="preserve">Por enquanto o </w:t>
      </w:r>
      <w:proofErr w:type="spellStart"/>
      <w:r>
        <w:t>Wizard</w:t>
      </w:r>
      <w:proofErr w:type="spellEnd"/>
      <w:r>
        <w:t xml:space="preserve"> tem q rodar encima do </w:t>
      </w:r>
      <w:proofErr w:type="spellStart"/>
      <w:r>
        <w:t>activeRDF</w:t>
      </w:r>
      <w:proofErr w:type="spellEnd"/>
      <w:r>
        <w:t xml:space="preserve"> e dentro do ambiente do </w:t>
      </w:r>
      <w:proofErr w:type="spellStart"/>
      <w:r>
        <w:t>Synth</w:t>
      </w:r>
      <w:proofErr w:type="spellEnd"/>
      <w:r>
        <w:t xml:space="preserve"> mesmo e ai se pode fazer em </w:t>
      </w:r>
      <w:proofErr w:type="spellStart"/>
      <w:r>
        <w:t>Ruby</w:t>
      </w:r>
      <w:proofErr w:type="spellEnd"/>
      <w:r>
        <w:t xml:space="preserve"> as queries. Toda a parte de logica se pode escrever em </w:t>
      </w:r>
      <w:proofErr w:type="spellStart"/>
      <w:r>
        <w:t>Ruby</w:t>
      </w:r>
      <w:proofErr w:type="spellEnd"/>
    </w:p>
    <w:p w:rsidR="007F010D" w:rsidRDefault="007F010D">
      <w:proofErr w:type="spellStart"/>
      <w:proofErr w:type="gramStart"/>
      <w:r>
        <w:t>activeRDF</w:t>
      </w:r>
      <w:proofErr w:type="spellEnd"/>
      <w:proofErr w:type="gramEnd"/>
      <w:r>
        <w:t>: para acessar os elementos do modelo</w:t>
      </w:r>
    </w:p>
    <w:p w:rsidR="00472350" w:rsidRDefault="007F010D">
      <w:proofErr w:type="spellStart"/>
      <w:r>
        <w:t>Ruby</w:t>
      </w:r>
      <w:proofErr w:type="spellEnd"/>
      <w:r>
        <w:t xml:space="preserve">: para acessar o </w:t>
      </w:r>
      <w:proofErr w:type="spellStart"/>
      <w:r>
        <w:t>activeRDF</w:t>
      </w:r>
      <w:proofErr w:type="spellEnd"/>
      <w:r>
        <w:t xml:space="preserve"> com </w:t>
      </w:r>
      <w:proofErr w:type="spellStart"/>
      <w:r>
        <w:t>Javascript</w:t>
      </w:r>
      <w:proofErr w:type="spellEnd"/>
      <w:r w:rsidR="00472350">
        <w:t xml:space="preserve"> </w:t>
      </w:r>
      <w:r>
        <w:t xml:space="preserve">(No momento, quando estiver o </w:t>
      </w:r>
      <w:proofErr w:type="spellStart"/>
      <w:r>
        <w:t>api</w:t>
      </w:r>
      <w:proofErr w:type="spellEnd"/>
      <w:r>
        <w:t xml:space="preserve"> </w:t>
      </w:r>
      <w:proofErr w:type="gramStart"/>
      <w:r>
        <w:t>REST...</w:t>
      </w:r>
      <w:proofErr w:type="gramEnd"/>
      <w:r>
        <w:t>)</w:t>
      </w:r>
    </w:p>
    <w:p w:rsidR="007F010D" w:rsidRDefault="007F010D">
      <w:r>
        <w:t xml:space="preserve">Como usar </w:t>
      </w:r>
      <w:proofErr w:type="spellStart"/>
      <w:r>
        <w:t>Ruby</w:t>
      </w:r>
      <w:proofErr w:type="spellEnd"/>
      <w:r>
        <w:t xml:space="preserve"> desde </w:t>
      </w:r>
      <w:proofErr w:type="spellStart"/>
      <w:r>
        <w:t>javascript</w:t>
      </w:r>
      <w:proofErr w:type="spellEnd"/>
    </w:p>
    <w:p w:rsidR="007F010D" w:rsidRDefault="007F010D">
      <w:r>
        <w:t xml:space="preserve">Se estiver o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 código todo era </w:t>
      </w:r>
      <w:proofErr w:type="spellStart"/>
      <w:r>
        <w:t>javascript</w:t>
      </w:r>
      <w:proofErr w:type="spellEnd"/>
      <w:r>
        <w:t xml:space="preserve"> puro</w:t>
      </w:r>
      <w:r w:rsidR="005221EF">
        <w:t xml:space="preserve">. Com o </w:t>
      </w:r>
      <w:proofErr w:type="spellStart"/>
      <w:r w:rsidR="005221EF">
        <w:t>api</w:t>
      </w:r>
      <w:proofErr w:type="spellEnd"/>
      <w:r w:rsidR="005221EF">
        <w:t xml:space="preserve"> REST se faz um chamado a uma URL dentro do </w:t>
      </w:r>
      <w:proofErr w:type="spellStart"/>
      <w:r w:rsidR="005221EF">
        <w:t>javascript</w:t>
      </w:r>
      <w:proofErr w:type="spellEnd"/>
      <w:r w:rsidR="005221EF">
        <w:t xml:space="preserve"> e se recebe um JSON de volta</w:t>
      </w:r>
    </w:p>
    <w:p w:rsidR="0040795F" w:rsidRDefault="0040795F">
      <w:proofErr w:type="spellStart"/>
      <w:r>
        <w:t>Wizard</w:t>
      </w:r>
      <w:proofErr w:type="spellEnd"/>
      <w:r>
        <w:t xml:space="preserve">: é tudo. Ele organiza o conhecimento, os modelos, </w:t>
      </w:r>
      <w:proofErr w:type="spellStart"/>
      <w:r>
        <w:t>metamodelos</w:t>
      </w:r>
      <w:proofErr w:type="spellEnd"/>
      <w:r>
        <w:t xml:space="preserve"> e gera o diálogo que ele vai precisar para poder gerar o modelo.</w:t>
      </w:r>
    </w:p>
    <w:p w:rsidR="00DB6E67" w:rsidRDefault="00DB6E67">
      <w:bookmarkStart w:id="0" w:name="_GoBack"/>
      <w:bookmarkEnd w:id="0"/>
    </w:p>
    <w:sectPr w:rsidR="00DB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48"/>
    <w:rsid w:val="00197E48"/>
    <w:rsid w:val="00282E1B"/>
    <w:rsid w:val="0040795F"/>
    <w:rsid w:val="00472350"/>
    <w:rsid w:val="005221EF"/>
    <w:rsid w:val="007F010D"/>
    <w:rsid w:val="007F59E1"/>
    <w:rsid w:val="00C76149"/>
    <w:rsid w:val="00DB6E67"/>
    <w:rsid w:val="00DF2DE5"/>
    <w:rsid w:val="00E858E2"/>
    <w:rsid w:val="00FE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5839F-0444-4A94-8FB9-DEED19A3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56CFE073</Template>
  <TotalTime>681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Ossorio</dc:creator>
  <cp:keywords/>
  <dc:description/>
  <cp:lastModifiedBy>Milena Ossorio</cp:lastModifiedBy>
  <cp:revision>6</cp:revision>
  <dcterms:created xsi:type="dcterms:W3CDTF">2014-09-25T14:27:00Z</dcterms:created>
  <dcterms:modified xsi:type="dcterms:W3CDTF">2014-10-24T21:23:00Z</dcterms:modified>
</cp:coreProperties>
</file>